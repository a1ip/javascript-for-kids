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DA3E0C" w:rsidRPr="00AC5A2A" w14:paraId="34439303" w14:textId="77777777">
        <w:trPr>
          <w:trHeight w:hRule="exact" w:val="4680"/>
          <w:jc w:val="center"/>
        </w:trPr>
        <w:tc>
          <w:tcPr>
            <w:tcW w:w="5000" w:type="pct"/>
          </w:tcPr>
          <w:p w14:paraId="63C22998" w14:textId="77777777" w:rsidR="00DA3E0C" w:rsidRPr="00AC5A2A" w:rsidRDefault="00AC5A2A">
            <w:pPr>
              <w:pStyle w:val="Title"/>
              <w:rPr>
                <w:rFonts w:ascii="Menlo Regular" w:hAnsi="Menlo Regular" w:cs="Menlo Regular"/>
              </w:rPr>
            </w:pPr>
            <w:r w:rsidRPr="00AC5A2A">
              <w:rPr>
                <w:rFonts w:ascii="Menlo Regular" w:hAnsi="Menlo Regular" w:cs="Menlo Regular"/>
                <w:noProof/>
                <w:lang w:eastAsia="en-US"/>
              </w:rPr>
              <w:drawing>
                <wp:anchor distT="0" distB="0" distL="114300" distR="114300" simplePos="0" relativeHeight="251660288" behindDoc="1" locked="0" layoutInCell="1" allowOverlap="1" wp14:anchorId="7EFCC626" wp14:editId="424A9046">
                  <wp:simplePos x="0" y="0"/>
                  <wp:positionH relativeFrom="column">
                    <wp:posOffset>343305</wp:posOffset>
                  </wp:positionH>
                  <wp:positionV relativeFrom="paragraph">
                    <wp:posOffset>-2628035</wp:posOffset>
                  </wp:positionV>
                  <wp:extent cx="7543049" cy="9829860"/>
                  <wp:effectExtent l="0" t="635" r="635" b="635"/>
                  <wp:wrapNone/>
                  <wp:docPr id="4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7543049" cy="982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25461" w:rsidRPr="00AC5A2A">
              <w:rPr>
                <w:rFonts w:ascii="Menlo Regular" w:hAnsi="Menlo Regular" w:cs="Menlo Regular"/>
              </w:rPr>
              <w:t xml:space="preserve">Certificate </w:t>
            </w:r>
            <w:r w:rsidR="00825461" w:rsidRPr="00AC5A2A">
              <w:rPr>
                <w:rStyle w:val="IntenseEmphasis"/>
                <w:rFonts w:ascii="Menlo Regular" w:hAnsi="Menlo Regular" w:cs="Menlo Regular"/>
              </w:rPr>
              <w:t>of</w:t>
            </w:r>
            <w:r w:rsidR="00825461" w:rsidRPr="00AC5A2A">
              <w:rPr>
                <w:rFonts w:ascii="Menlo Regular" w:hAnsi="Menlo Regular" w:cs="Menlo Regular"/>
              </w:rPr>
              <w:t xml:space="preserve"> Achievement</w:t>
            </w:r>
          </w:p>
          <w:p w14:paraId="2AC2AAED" w14:textId="77777777" w:rsidR="00DA3E0C" w:rsidRDefault="00825461">
            <w:pPr>
              <w:pStyle w:val="Heading1"/>
            </w:pPr>
            <w:r>
              <w:t>This Acknowledges That</w:t>
            </w:r>
          </w:p>
          <w:tbl>
            <w:tblPr>
              <w:tblW w:w="0" w:type="auto"/>
              <w:jc w:val="center"/>
              <w:tblBorders>
                <w:top w:val="thinThickLargeGap" w:sz="12" w:space="0" w:color="DCDCDC" w:themeColor="background2"/>
                <w:bottom w:val="thickThinLargeGap" w:sz="12" w:space="0" w:color="DCDCDC" w:themeColor="background2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4273"/>
            </w:tblGrid>
            <w:tr w:rsidR="00DA3E0C" w14:paraId="450D63DC" w14:textId="77777777">
              <w:trPr>
                <w:jc w:val="center"/>
              </w:trPr>
              <w:tc>
                <w:tcPr>
                  <w:tcW w:w="0" w:type="auto"/>
                </w:tcPr>
                <w:p w14:paraId="0923FF7F" w14:textId="79BC4C6E" w:rsidR="00DA3E0C" w:rsidRPr="00AC5A2A" w:rsidRDefault="000F0E96" w:rsidP="00935D14">
                  <w:pPr>
                    <w:pStyle w:val="Name"/>
                    <w:rPr>
                      <w:rFonts w:ascii="Menlo Regular" w:hAnsi="Menlo Regular" w:cs="Menlo Regular"/>
                      <w:sz w:val="56"/>
                    </w:rPr>
                  </w:pPr>
                  <w:r>
                    <w:rPr>
                      <w:rFonts w:ascii="Menlo Regular" w:hAnsi="Menlo Regular" w:cs="Menlo Regular"/>
                      <w:sz w:val="56"/>
                    </w:rPr>
                    <w:t>[name]</w:t>
                  </w:r>
                  <w:bookmarkStart w:id="0" w:name="_GoBack"/>
                  <w:bookmarkEnd w:id="0"/>
                </w:p>
              </w:tc>
            </w:tr>
          </w:tbl>
          <w:p w14:paraId="2DBCB5A8" w14:textId="77777777" w:rsidR="00DA3E0C" w:rsidRDefault="00825461">
            <w:pPr>
              <w:pStyle w:val="Heading1"/>
            </w:pPr>
            <w:r>
              <w:t>Has Successfully Completed The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2106"/>
              <w:gridCol w:w="6438"/>
              <w:gridCol w:w="2106"/>
            </w:tblGrid>
            <w:tr w:rsidR="00DA3E0C" w14:paraId="323E6064" w14:textId="77777777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14:paraId="3B91B37E" w14:textId="77777777" w:rsidR="00DA3E0C" w:rsidRDefault="00825461">
                  <w:pPr>
                    <w:jc w:val="lef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418D99A2" wp14:editId="704BAB46">
                            <wp:extent cx="1198563" cy="285750"/>
                            <wp:effectExtent l="0" t="0" r="1905" b="0"/>
                            <wp:docPr id="46" name="Freeform 46" descr="Lef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46" o:spid="_x0000_s1026" alt="Description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" path="m3383,432l3442,434,3501,443,3559,458,3620,480,3639,489,3658,497,3674,505,3690,512,3705,518,3718,524,3729,529,3740,534,3749,539,3757,542,3763,546,3767,548,3771,550,3773,553,3774,553,3774,554,3773,554,3772,554,3768,553,3763,552,3757,549,3749,547,3740,543,3729,539,3718,534,3704,529,3689,522,3673,517,3654,508,3635,500,3614,492,3562,472,3511,459,3459,451,3408,449,3357,451,3308,458,3257,469,3206,483,3155,500,3105,520,3053,543,3002,568,2949,593,2896,621,2842,649,2788,677,2733,705,2677,733,2620,760,2561,787,2502,810,2441,832,2378,852,2315,870,2249,883,2182,893,2113,899,2042,900,1970,898,1895,888,1818,874,1739,853,1816,871,1892,881,1966,886,2038,885,2109,879,2177,869,2246,855,2313,836,2377,815,2442,790,2504,765,2567,737,2628,708,2688,677,2748,647,2807,618,2866,588,2923,560,2981,533,3039,508,3095,486,3153,468,3211,452,3267,441,3325,434,3383,432xm1021,289l1021,325,1025,365,1037,404,1052,437,1074,469,1099,496,1129,519,1164,538,1202,552,1245,560,1246,561,1230,540,1204,507,1183,476,1165,448,1149,421,1120,380,1092,346,1063,320,1036,299,1021,289xm1859,147l1853,165,1850,186,1850,205,1852,223,1855,238,1860,250,1866,259,1872,263,1877,261,1881,254,1885,230,1884,204,1877,180,1865,155,1859,147xm73,139l76,139,81,140,85,142,90,146,94,152,95,159,89,168,88,169,88,168,84,161,76,155,72,152,68,148,67,146,67,144,68,141,69,140,73,139xm1179,116l1146,120,1118,130,1092,145,1070,165,1051,189,1037,218,1026,251,1023,275,1039,282,1068,299,1096,321,1125,348,1152,381,1180,421,1204,459,1227,498,1252,535,1271,563,1271,563,1300,564,1328,566,1340,566,1331,549,1312,513,1295,476,1282,438,1269,400,1257,363,1248,325,1239,288,1230,252,1216,200,1201,154,1185,116,1185,116,1179,116xm1690,54l1733,60,1768,69,1799,83,1826,101,1850,120,1860,132,1867,120,1884,102,1907,85,1887,103,1870,124,1863,137,1869,142,1883,166,1893,190,1899,215,1900,238,1897,261,1891,275,1883,282,1876,283,1868,279,1860,271,1853,258,1847,242,1843,224,1842,204,1843,183,1846,161,1854,142,1847,132,1824,112,1795,94,1763,80,1726,69,1683,64,1642,67,1601,76,1563,91,1527,112,1495,138,1466,168,1441,203,1420,240,1404,281,1394,323,1389,367,1389,401,1391,436,1398,472,1407,508,1420,545,1437,581,1458,616,1482,649,1511,682,1545,712,1583,740,1626,766,1673,789,1725,808,1777,822,1828,829,1878,832,1929,830,1980,823,2031,813,2080,797,2131,781,2183,760,2234,738,2286,714,2338,687,2391,660,2444,632,2498,604,2554,575,2610,547,2667,520,2726,494,2786,470,2846,448,2908,428,2973,412,3038,398,3105,388,3174,381,3244,380,3317,384,3392,392,3469,407,3548,427,3471,411,3394,400,3320,395,3249,395,3178,402,3109,413,3041,427,2975,445,2909,466,2846,490,2782,517,2720,545,2660,574,2599,603,2540,633,2480,663,2422,693,2363,721,2306,747,2248,772,2191,794,2134,813,2077,829,2019,841,1962,848,1904,850,1846,846,1787,837,1728,822,1668,800,1619,776,1575,750,1534,718,1499,684,1467,648,1440,610,1418,570,1400,529,1387,487,1379,444,1375,401,1376,359,1383,317,1394,277,1409,238,1427,202,1450,169,1477,139,1506,113,1538,91,1572,74,1611,61,1650,55,1690,54xm105,40l124,42,141,47,157,55,172,66,186,77,197,94,206,111,210,131,212,154,209,179,202,207,191,236,172,268,154,295,171,271,197,243,226,219,260,200,294,186,333,176,373,173,413,177,456,188,486,201,511,217,532,237,548,257,560,280,567,303,570,327,570,351,566,376,559,398,548,420,535,440,518,456,500,471,479,482,456,490,431,492,404,491,375,484,352,473,334,459,320,443,311,426,305,406,304,387,308,369,316,352,329,338,343,329,358,325,373,327,387,330,399,338,410,348,418,359,421,372,420,385,414,398,406,406,398,408,391,406,384,400,381,391,382,380,387,367,382,360,375,356,366,355,356,358,346,365,337,374,331,390,329,406,333,421,339,436,350,451,365,463,383,472,405,478,426,478,447,475,465,466,483,455,498,440,511,422,522,402,530,381,536,359,539,336,538,313,533,290,526,268,515,249,499,230,478,215,453,201,423,191,391,187,360,187,329,191,299,200,269,214,242,231,217,252,195,277,177,306,163,338,152,373,148,412,148,437,150,462,156,487,165,512,175,536,191,560,207,583,226,603,249,621,275,639,302,652,334,663,367,670,404,674,443,674,486,669,531,660,578,646,629,626,682,600,725,581,768,564,812,550,857,540,902,534,947,532,991,533,1036,539,1078,548,1121,562,1163,581,1202,605,1240,633,1276,667,1309,705,1339,750,1367,799,1337,750,1303,707,1268,669,1230,637,1190,611,1148,590,1105,575,1060,564,1014,560,966,560,918,563,868,571,819,584,768,602,717,621,666,646,610,673,555,691,503,705,455,712,408,715,364,711,323,703,285,690,252,674,221,653,193,630,170,604,149,575,134,543,122,511,114,477,111,442,113,406,120,370,132,334,149,302,149,302,169,268,182,237,192,209,197,183,199,161,196,141,191,124,184,109,173,96,162,87,148,78,134,73,120,69,106,67,92,68,72,71,53,81,38,94,28,109,22,126,22,145,25,158,33,168,44,176,55,180,67,181,79,176,88,169,87,175,82,181,73,186,62,189,51,190,39,188,27,183,16,175,8,162,2,145,,122,5,101,15,82,29,66,46,54,66,45,88,40,105,40xm1054,0l1070,1,1093,7,1115,17,1137,29,1158,47,1178,68,1196,94,1205,111,1218,113,1238,119,1255,127,1271,139,1286,152,1298,168,1307,188,1313,210,1314,235,1310,264,1309,266,1308,267,1307,267,1306,267,1306,265,1306,263,1309,236,1308,211,1301,188,1291,167,1276,148,1256,134,1234,124,1210,118,1213,125,1228,160,1242,201,1255,247,1262,285,1270,322,1279,359,1288,397,1299,434,1312,472,1325,508,1343,546,1353,566,1374,564,1391,563,1374,567,1355,568,1362,582,1385,617,1413,652,1444,686,1480,717,1522,748,1568,779,1620,807,1679,834,1620,808,1568,781,1521,752,1478,721,1441,689,1407,655,1379,621,1353,585,1343,569,1323,570,1293,570,1276,569,1277,571,1303,606,1335,640,1368,674,1407,707,1452,739,1503,772,1451,742,1404,710,1361,677,1322,644,1287,609,1256,574,1252,568,1235,567,1203,562,1171,554,1141,542,1112,529,1085,512,1062,492,1040,469,1023,442,1009,413,999,381,993,342,992,304,996,278,981,272,955,265,929,263,906,264,884,267,864,273,845,281,828,290,824,293,821,294,819,295,817,295,817,295,819,294,820,293,822,292,824,289,828,287,839,281,853,274,871,268,889,264,911,260,934,258,958,259,985,264,999,267,1007,239,1019,211,1037,186,1055,165,1076,146,1098,131,1121,120,1143,112,1160,110,1180,109,1181,109,1167,84,1150,59,1131,39,1112,24,1092,13,1070,7,1058,6,1044,7,1031,10,1017,14,1006,21,996,31,989,42,985,56,985,74,989,92,991,98,992,102,992,104,991,105,991,106,989,105,988,103,987,99,985,95,980,74,981,55,986,39,995,25,1008,14,1022,7,1038,3,1054,0xe" fillcolor="#ebc77c [3205]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14:paraId="5F9FAADC" w14:textId="77777777" w:rsidR="00AC5A2A" w:rsidRPr="00AC5A2A" w:rsidRDefault="00AC5A2A" w:rsidP="00AC5A2A">
                  <w:pPr>
                    <w:pStyle w:val="Subtitle"/>
                    <w:rPr>
                      <w:rFonts w:ascii="Menlo Regular" w:hAnsi="Menlo Regular" w:cs="Menlo Regular"/>
                    </w:rPr>
                  </w:pPr>
                  <w:r w:rsidRPr="00AC5A2A">
                    <w:rPr>
                      <w:rFonts w:ascii="Menlo Regular" w:hAnsi="Menlo Regular" w:cs="Menlo Regular"/>
                    </w:rPr>
                    <w:t>rose hill elementary</w:t>
                  </w:r>
                </w:p>
                <w:p w14:paraId="0B6A9BB5" w14:textId="77777777" w:rsidR="00DA3E0C" w:rsidRDefault="00AC5A2A" w:rsidP="00AC5A2A">
                  <w:pPr>
                    <w:pStyle w:val="Subtitle"/>
                  </w:pPr>
                  <w:r w:rsidRPr="00AC5A2A">
                    <w:rPr>
                      <w:rFonts w:ascii="Menlo Regular" w:hAnsi="Menlo Regular" w:cs="Menlo Regular"/>
                    </w:rPr>
                    <w:t>Javascript coding class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14:paraId="13E423CE" w14:textId="77777777" w:rsidR="00DA3E0C" w:rsidRDefault="00825461">
                  <w:pPr>
                    <w:jc w:val="righ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21F68AF3" wp14:editId="0A3D631F">
                            <wp:extent cx="1198563" cy="285750"/>
                            <wp:effectExtent l="0" t="0" r="1905" b="0"/>
                            <wp:docPr id="47" name="Freeform 47" descr="Righ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47" o:spid="_x0000_s1026" alt="Description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" path="m391,432l449,434,506,441,563,452,621,468,678,486,735,508,793,533,851,560,909,589,968,618,1026,647,1086,677,1146,708,1208,737,1270,765,1332,790,1397,815,1462,836,1529,855,1596,869,1665,879,1735,885,1808,886,1882,881,1958,871,2035,853,1956,874,1880,888,1805,898,1732,900,1661,899,1592,893,1525,883,1459,870,1396,852,1334,832,1272,810,1212,787,1155,760,1097,733,1041,705,986,677,932,649,877,621,826,593,772,568,722,543,670,520,619,500,568,483,517,469,466,458,417,451,366,449,315,451,263,459,212,472,160,492,140,500,120,508,102,517,85,522,70,529,57,534,45,539,35,543,25,547,17,549,12,552,6,553,2,554,1,554,,554,1,553,3,550,7,549,12,546,17,542,25,539,35,534,45,529,57,524,69,518,84,512,99,505,117,497,135,489,155,480,215,458,274,443,333,434,391,432xm2754,289l2739,299,2711,320,2682,346,2654,380,2625,421,2609,448,2591,476,2569,507,2545,540,2528,561,2530,560,2572,552,2610,538,2645,519,2675,496,2700,469,2721,437,2737,404,2748,365,2754,325,2754,289xm1915,147l1910,155,1897,180,1890,204,1889,230,1893,254,1897,261,1903,263,1908,259,1914,250,1919,238,1922,223,1925,205,1925,186,1921,165,1915,147xm3700,139l3704,140,3706,141,3707,144,3707,146,3705,148,3703,152,3698,154,3689,161,3685,168,3685,169,3684,168,3680,159,3680,152,3684,146,3689,142,3692,140,3697,139,3700,139xm2595,116l2590,116,2590,116,2573,154,2558,200,2545,252,2535,288,2526,325,2516,363,2505,400,2493,438,2479,476,2461,513,2443,549,2434,566,2446,566,2474,564,2503,563,2503,563,2523,535,2547,498,2570,459,2594,421,2622,381,2650,348,2677,321,2706,299,2735,282,2751,275,2748,251,2737,218,2724,189,2704,165,2682,145,2655,130,2627,120,2595,116xm2083,54l2124,55,2164,61,2201,74,2236,91,2269,113,2298,139,2324,169,2347,202,2366,238,2381,277,2391,317,2398,359,2399,401,2396,444,2386,487,2374,529,2356,570,2333,610,2307,648,2276,684,2240,718,2199,750,2154,776,2106,800,2046,822,1987,837,1928,846,1870,850,1813,848,1755,841,1697,829,1641,813,1583,794,1525,772,1469,747,1411,721,1352,693,1293,663,1234,633,1175,603,1114,574,1053,545,992,517,928,490,865,466,799,445,733,427,665,413,596,402,525,395,453,395,379,400,304,411,226,427,305,407,382,392,457,384,530,380,600,381,670,388,737,398,801,412,866,428,928,448,988,470,1048,494,1107,520,1164,547,1220,575,1276,604,1330,632,1383,660,1436,687,1488,714,1540,738,1591,760,1643,781,1693,797,1743,813,1794,823,1845,830,1896,832,1947,829,1997,822,2049,808,2101,789,2149,766,2191,740,2229,712,2262,682,2291,649,2316,616,2337,581,2353,545,2367,508,2376,472,2383,436,2385,401,2385,367,2381,323,2370,281,2354,240,2333,203,2308,168,2279,138,2247,112,2211,91,2173,76,2132,67,2091,64,2048,69,2011,80,1978,94,1950,112,1927,132,1920,142,1927,161,1932,183,1933,204,1932,224,1927,242,1921,258,1914,271,1906,279,1898,283,1891,282,1883,275,1877,261,1874,238,1874,215,1880,190,1890,166,1905,142,1911,137,1904,124,1888,103,1867,85,1890,102,1907,120,1914,132,1925,120,1948,101,1975,83,2007,69,2041,60,2083,54xm3668,40l3685,40,3707,45,3727,54,3744,66,3759,82,3768,101,3773,122,3772,145,3766,162,3757,175,3747,183,3735,188,3722,190,3711,189,3700,186,3692,181,3686,175,3685,169,3696,176,3707,181,3719,180,3730,176,3741,168,3748,158,3752,145,3751,126,3745,109,3735,94,3720,81,3703,71,3681,68,3667,67,3653,69,3639,73,3625,78,3613,87,3601,96,3591,109,3583,124,3577,141,3574,161,3576,183,3581,209,3591,237,3606,268,3624,301,3624,301,3624,301,3625,302,3624,302,3641,334,3654,370,3661,406,3662,442,3659,477,3652,511,3640,543,3624,575,3604,604,3580,630,3554,653,3523,674,3488,690,3450,703,3409,711,3366,715,3319,712,3270,705,3218,691,3163,673,3107,646,3056,621,3005,602,2956,584,2905,571,2856,563,2808,560,2761,560,2713,566,2669,575,2625,590,2584,611,2543,637,2505,669,2471,707,2437,750,2406,799,2434,750,2465,705,2498,667,2534,633,2571,605,2612,581,2652,562,2695,548,2739,539,2782,533,2827,532,2873,534,2918,540,2961,550,3005,564,3049,581,3091,600,3144,626,3195,646,3243,660,3288,669,3330,674,3369,674,3406,670,3439,663,3471,652,3499,639,3525,621,3547,603,3566,583,3584,560,3598,536,3609,512,3617,487,3623,462,3626,437,3626,412,3622,373,3611,338,3596,306,3578,277,3556,252,3532,231,3504,214,3475,200,3444,191,3413,187,3382,187,3350,191,3320,201,3295,215,3275,230,3259,249,3248,268,3240,290,3235,313,3235,336,3237,359,3243,381,3251,402,3263,422,3275,440,3292,455,3308,466,3327,475,3347,478,3369,478,3391,472,3409,463,3423,451,3435,436,3442,421,3444,406,3443,390,3436,374,3428,365,3417,358,3408,355,3399,356,3391,360,3386,367,3392,380,3392,391,3389,400,3383,406,3375,408,3367,406,3359,398,3353,385,3352,372,3356,359,3363,348,3374,338,3386,330,3401,327,3416,325,3431,329,3445,338,3458,352,3466,369,3469,387,3468,406,3464,426,3453,443,3439,459,3421,473,3398,484,3370,491,3342,492,3318,490,3294,482,3273,471,3255,457,3239,440,3225,420,3214,398,3207,376,3204,351,3203,327,3206,303,3214,280,3226,257,3241,237,3262,217,3287,201,3317,188,3360,177,3401,173,3441,176,3479,186,3514,200,3547,219,3577,243,3602,271,3620,294,3601,268,3584,236,3571,207,3564,179,3562,154,3563,131,3569,111,3577,94,3587,77,3601,66,3616,55,3632,47,3650,42,3668,40xm2720,0l2736,3,2752,7,2766,14,2779,25,2788,39,2793,55,2794,74,2789,95,2787,99,2786,103,2785,105,2784,106,2782,105,2782,104,2782,102,2784,98,2785,92,2789,74,2789,56,2785,42,2778,31,2769,21,2757,14,2743,10,2731,7,2717,6,2704,7,2682,13,2662,24,2643,39,2624,59,2606,84,2593,109,2594,109,2614,110,2631,112,2653,120,2676,131,2698,146,2719,165,2737,186,2755,211,2767,239,2776,267,2789,264,2816,259,2840,258,2863,260,2885,264,2904,268,2921,274,2935,281,2945,287,2950,289,2952,292,2954,293,2956,294,2957,295,2957,295,2956,295,2953,294,2950,293,2946,290,2929,281,2911,273,2890,267,2868,264,2844,263,2819,265,2793,272,2778,278,2782,304,2781,342,2776,381,2765,413,2751,442,2734,469,2712,492,2689,512,2662,529,2634,542,2604,554,2571,562,2539,567,2523,568,2518,574,2487,609,2452,644,2413,677,2370,711,2323,743,2271,772,2322,739,2367,707,2406,674,2440,640,2471,606,2497,571,2498,569,2480,570,2451,570,2431,569,2421,585,2396,621,2367,655,2333,689,2296,721,2254,752,2206,781,2153,808,2096,834,2153,807,2206,779,2253,748,2294,717,2330,686,2361,652,2389,617,2412,582,2419,568,2400,567,2383,563,2400,564,2421,566,2431,546,2449,508,2463,472,2475,434,2486,397,2495,359,2503,322,2511,285,2519,247,2532,201,2546,160,2561,125,2564,118,2540,124,2518,134,2498,148,2483,167,2473,188,2466,211,2465,236,2468,263,2468,265,2468,267,2467,267,2466,267,2465,266,2464,264,2460,235,2461,210,2467,188,2477,168,2488,152,2502,139,2519,127,2537,119,2556,113,2568,111,2578,94,2597,68,2616,47,2637,29,2659,17,2681,7,2704,1,2720,0xe" fillcolor="#ebc77c [3205]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E04ABE8" w14:textId="77777777" w:rsidR="00DA3E0C" w:rsidRDefault="00DA3E0C"/>
        </w:tc>
      </w:tr>
      <w:tr w:rsidR="00DA3E0C" w14:paraId="4DA32228" w14:textId="77777777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9"/>
              <w:gridCol w:w="6225"/>
              <w:gridCol w:w="3366"/>
            </w:tblGrid>
            <w:tr w:rsidR="00DA3E0C" w14:paraId="724C6957" w14:textId="77777777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14:paraId="1F6BA89E" w14:textId="77777777" w:rsidR="00DA3E0C" w:rsidRDefault="00825461">
                  <w:r>
                    <w:rPr>
                      <w:noProof/>
                      <w:lang w:eastAsia="en-US"/>
                    </w:rPr>
                    <mc:AlternateContent>
                      <mc:Choice Requires="wpg">
                        <w:drawing>
                          <wp:inline distT="0" distB="0" distL="0" distR="0" wp14:anchorId="701063BE" wp14:editId="3FCF54CD">
                            <wp:extent cx="1910715" cy="1910715"/>
                            <wp:effectExtent l="0" t="0" r="0" b="0"/>
                            <wp:docPr id="62" name="Group 62" descr="Award seal art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10715" cy="1910715"/>
                                      <a:chOff x="0" y="0"/>
                                      <a:chExt cx="1910715" cy="1910715"/>
                                    </a:xfrm>
                                  </wpg:grpSpPr>
                                  <wpg:grpSp>
                                    <wpg:cNvPr id="57" name="Group 35" descr="Award seal art"/>
                                    <wpg:cNvGrpSpPr>
                                      <a:grpSpLocks noChangeAspect="1"/>
                                    </wpg:cNvGrpSpPr>
                                    <wpg:grpSpPr>
                                      <a:xfrm>
                                        <a:off x="0" y="0"/>
                                        <a:ext cx="1910715" cy="1910715"/>
                                        <a:chOff x="0" y="0"/>
                                        <a:chExt cx="2263775" cy="2268538"/>
                                      </a:xfrm>
                                    </wpg:grpSpPr>
                                    <wps:wsp>
                                      <wps:cNvPr id="58" name="Freeform 58"/>
                                      <wps:cNvSpPr>
                                        <a:spLocks noEditPoint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2263775" cy="226853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93 w 201"/>
                                            <a:gd name="T1" fmla="*/ 119 h 201"/>
                                            <a:gd name="T2" fmla="*/ 201 w 201"/>
                                            <a:gd name="T3" fmla="*/ 101 h 201"/>
                                            <a:gd name="T4" fmla="*/ 193 w 201"/>
                                            <a:gd name="T5" fmla="*/ 83 h 201"/>
                                            <a:gd name="T6" fmla="*/ 193 w 201"/>
                                            <a:gd name="T7" fmla="*/ 62 h 201"/>
                                            <a:gd name="T8" fmla="*/ 179 w 201"/>
                                            <a:gd name="T9" fmla="*/ 49 h 201"/>
                                            <a:gd name="T10" fmla="*/ 172 w 201"/>
                                            <a:gd name="T11" fmla="*/ 30 h 201"/>
                                            <a:gd name="T12" fmla="*/ 153 w 201"/>
                                            <a:gd name="T13" fmla="*/ 23 h 201"/>
                                            <a:gd name="T14" fmla="*/ 139 w 201"/>
                                            <a:gd name="T15" fmla="*/ 8 h 201"/>
                                            <a:gd name="T16" fmla="*/ 119 w 201"/>
                                            <a:gd name="T17" fmla="*/ 9 h 201"/>
                                            <a:gd name="T18" fmla="*/ 101 w 201"/>
                                            <a:gd name="T19" fmla="*/ 0 h 201"/>
                                            <a:gd name="T20" fmla="*/ 82 w 201"/>
                                            <a:gd name="T21" fmla="*/ 9 h 201"/>
                                            <a:gd name="T22" fmla="*/ 62 w 201"/>
                                            <a:gd name="T23" fmla="*/ 8 h 201"/>
                                            <a:gd name="T24" fmla="*/ 49 w 201"/>
                                            <a:gd name="T25" fmla="*/ 23 h 201"/>
                                            <a:gd name="T26" fmla="*/ 30 w 201"/>
                                            <a:gd name="T27" fmla="*/ 30 h 201"/>
                                            <a:gd name="T28" fmla="*/ 23 w 201"/>
                                            <a:gd name="T29" fmla="*/ 49 h 201"/>
                                            <a:gd name="T30" fmla="*/ 8 w 201"/>
                                            <a:gd name="T31" fmla="*/ 62 h 201"/>
                                            <a:gd name="T32" fmla="*/ 9 w 201"/>
                                            <a:gd name="T33" fmla="*/ 83 h 201"/>
                                            <a:gd name="T34" fmla="*/ 0 w 201"/>
                                            <a:gd name="T35" fmla="*/ 101 h 201"/>
                                            <a:gd name="T36" fmla="*/ 9 w 201"/>
                                            <a:gd name="T37" fmla="*/ 119 h 201"/>
                                            <a:gd name="T38" fmla="*/ 8 w 201"/>
                                            <a:gd name="T39" fmla="*/ 139 h 201"/>
                                            <a:gd name="T40" fmla="*/ 23 w 201"/>
                                            <a:gd name="T41" fmla="*/ 153 h 201"/>
                                            <a:gd name="T42" fmla="*/ 30 w 201"/>
                                            <a:gd name="T43" fmla="*/ 172 h 201"/>
                                            <a:gd name="T44" fmla="*/ 49 w 201"/>
                                            <a:gd name="T45" fmla="*/ 179 h 201"/>
                                            <a:gd name="T46" fmla="*/ 62 w 201"/>
                                            <a:gd name="T47" fmla="*/ 194 h 201"/>
                                            <a:gd name="T48" fmla="*/ 82 w 201"/>
                                            <a:gd name="T49" fmla="*/ 193 h 201"/>
                                            <a:gd name="T50" fmla="*/ 101 w 201"/>
                                            <a:gd name="T51" fmla="*/ 201 h 201"/>
                                            <a:gd name="T52" fmla="*/ 119 w 201"/>
                                            <a:gd name="T53" fmla="*/ 193 h 201"/>
                                            <a:gd name="T54" fmla="*/ 139 w 201"/>
                                            <a:gd name="T55" fmla="*/ 194 h 201"/>
                                            <a:gd name="T56" fmla="*/ 153 w 201"/>
                                            <a:gd name="T57" fmla="*/ 179 h 201"/>
                                            <a:gd name="T58" fmla="*/ 172 w 201"/>
                                            <a:gd name="T59" fmla="*/ 172 h 201"/>
                                            <a:gd name="T60" fmla="*/ 179 w 201"/>
                                            <a:gd name="T61" fmla="*/ 153 h 201"/>
                                            <a:gd name="T62" fmla="*/ 193 w 201"/>
                                            <a:gd name="T63" fmla="*/ 139 h 201"/>
                                            <a:gd name="T64" fmla="*/ 193 w 201"/>
                                            <a:gd name="T65" fmla="*/ 119 h 201"/>
                                            <a:gd name="T66" fmla="*/ 101 w 201"/>
                                            <a:gd name="T67" fmla="*/ 184 h 201"/>
                                            <a:gd name="T68" fmla="*/ 17 w 201"/>
                                            <a:gd name="T69" fmla="*/ 101 h 201"/>
                                            <a:gd name="T70" fmla="*/ 101 w 201"/>
                                            <a:gd name="T71" fmla="*/ 17 h 201"/>
                                            <a:gd name="T72" fmla="*/ 184 w 201"/>
                                            <a:gd name="T73" fmla="*/ 101 h 201"/>
                                            <a:gd name="T74" fmla="*/ 101 w 201"/>
                                            <a:gd name="T75" fmla="*/ 184 h 20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01" h="201">
                                              <a:moveTo>
                                                <a:pt x="193" y="119"/>
                                              </a:moveTo>
                                              <a:cubicBezTo>
                                                <a:pt x="194" y="113"/>
                                                <a:pt x="201" y="107"/>
                                                <a:pt x="201" y="101"/>
                                              </a:cubicBezTo>
                                              <a:cubicBezTo>
                                                <a:pt x="201" y="94"/>
                                                <a:pt x="194" y="89"/>
                                                <a:pt x="193" y="83"/>
                                              </a:cubicBezTo>
                                              <a:cubicBezTo>
                                                <a:pt x="191" y="76"/>
                                                <a:pt x="196" y="68"/>
                                                <a:pt x="193" y="62"/>
                                              </a:cubicBezTo>
                                              <a:cubicBezTo>
                                                <a:pt x="191" y="56"/>
                                                <a:pt x="182" y="54"/>
                                                <a:pt x="179" y="49"/>
                                              </a:cubicBezTo>
                                              <a:cubicBezTo>
                                                <a:pt x="175" y="43"/>
                                                <a:pt x="176" y="34"/>
                                                <a:pt x="172" y="30"/>
                                              </a:cubicBezTo>
                                              <a:cubicBezTo>
                                                <a:pt x="167" y="25"/>
                                                <a:pt x="158" y="26"/>
                                                <a:pt x="153" y="23"/>
                                              </a:cubicBezTo>
                                              <a:cubicBezTo>
                                                <a:pt x="147" y="19"/>
                                                <a:pt x="145" y="10"/>
                                                <a:pt x="139" y="8"/>
                                              </a:cubicBezTo>
                                              <a:cubicBezTo>
                                                <a:pt x="133" y="6"/>
                                                <a:pt x="125" y="10"/>
                                                <a:pt x="119" y="9"/>
                                              </a:cubicBezTo>
                                              <a:cubicBezTo>
                                                <a:pt x="113" y="8"/>
                                                <a:pt x="107" y="0"/>
                                                <a:pt x="101" y="0"/>
                                              </a:cubicBezTo>
                                              <a:cubicBezTo>
                                                <a:pt x="94" y="0"/>
                                                <a:pt x="88" y="8"/>
                                                <a:pt x="82" y="9"/>
                                              </a:cubicBezTo>
                                              <a:cubicBezTo>
                                                <a:pt x="76" y="10"/>
                                                <a:pt x="68" y="6"/>
                                                <a:pt x="62" y="8"/>
                                              </a:cubicBezTo>
                                              <a:cubicBezTo>
                                                <a:pt x="56" y="10"/>
                                                <a:pt x="54" y="19"/>
                                                <a:pt x="49" y="23"/>
                                              </a:cubicBezTo>
                                              <a:cubicBezTo>
                                                <a:pt x="43" y="26"/>
                                                <a:pt x="34" y="25"/>
                                                <a:pt x="30" y="30"/>
                                              </a:cubicBezTo>
                                              <a:cubicBezTo>
                                                <a:pt x="25" y="34"/>
                                                <a:pt x="26" y="43"/>
                                                <a:pt x="23" y="49"/>
                                              </a:cubicBezTo>
                                              <a:cubicBezTo>
                                                <a:pt x="19" y="54"/>
                                                <a:pt x="10" y="56"/>
                                                <a:pt x="8" y="62"/>
                                              </a:cubicBezTo>
                                              <a:cubicBezTo>
                                                <a:pt x="5" y="68"/>
                                                <a:pt x="10" y="76"/>
                                                <a:pt x="9" y="83"/>
                                              </a:cubicBezTo>
                                              <a:cubicBezTo>
                                                <a:pt x="7" y="89"/>
                                                <a:pt x="0" y="94"/>
                                                <a:pt x="0" y="101"/>
                                              </a:cubicBezTo>
                                              <a:cubicBezTo>
                                                <a:pt x="0" y="107"/>
                                                <a:pt x="7" y="113"/>
                                                <a:pt x="9" y="119"/>
                                              </a:cubicBezTo>
                                              <a:cubicBezTo>
                                                <a:pt x="10" y="125"/>
                                                <a:pt x="5" y="133"/>
                                                <a:pt x="8" y="139"/>
                                              </a:cubicBezTo>
                                              <a:cubicBezTo>
                                                <a:pt x="10" y="145"/>
                                                <a:pt x="19" y="148"/>
                                                <a:pt x="23" y="153"/>
                                              </a:cubicBezTo>
                                              <a:cubicBezTo>
                                                <a:pt x="26" y="158"/>
                                                <a:pt x="25" y="167"/>
                                                <a:pt x="30" y="172"/>
                                              </a:cubicBezTo>
                                              <a:cubicBezTo>
                                                <a:pt x="34" y="176"/>
                                                <a:pt x="43" y="175"/>
                                                <a:pt x="49" y="179"/>
                                              </a:cubicBezTo>
                                              <a:cubicBezTo>
                                                <a:pt x="54" y="182"/>
                                                <a:pt x="56" y="191"/>
                                                <a:pt x="62" y="194"/>
                                              </a:cubicBezTo>
                                              <a:cubicBezTo>
                                                <a:pt x="68" y="196"/>
                                                <a:pt x="76" y="191"/>
                                                <a:pt x="82" y="193"/>
                                              </a:cubicBezTo>
                                              <a:cubicBezTo>
                                                <a:pt x="88" y="194"/>
                                                <a:pt x="94" y="201"/>
                                                <a:pt x="101" y="201"/>
                                              </a:cubicBezTo>
                                              <a:cubicBezTo>
                                                <a:pt x="107" y="201"/>
                                                <a:pt x="113" y="194"/>
                                                <a:pt x="119" y="193"/>
                                              </a:cubicBezTo>
                                              <a:cubicBezTo>
                                                <a:pt x="125" y="191"/>
                                                <a:pt x="133" y="196"/>
                                                <a:pt x="139" y="194"/>
                                              </a:cubicBezTo>
                                              <a:cubicBezTo>
                                                <a:pt x="145" y="191"/>
                                                <a:pt x="147" y="182"/>
                                                <a:pt x="153" y="179"/>
                                              </a:cubicBezTo>
                                              <a:cubicBezTo>
                                                <a:pt x="158" y="175"/>
                                                <a:pt x="167" y="176"/>
                                                <a:pt x="172" y="172"/>
                                              </a:cubicBezTo>
                                              <a:cubicBezTo>
                                                <a:pt x="176" y="167"/>
                                                <a:pt x="175" y="158"/>
                                                <a:pt x="179" y="153"/>
                                              </a:cubicBezTo>
                                              <a:cubicBezTo>
                                                <a:pt x="182" y="148"/>
                                                <a:pt x="191" y="145"/>
                                                <a:pt x="193" y="139"/>
                                              </a:cubicBezTo>
                                              <a:cubicBezTo>
                                                <a:pt x="196" y="133"/>
                                                <a:pt x="191" y="125"/>
                                                <a:pt x="193" y="119"/>
                                              </a:cubicBezTo>
                                              <a:close/>
                                              <a:moveTo>
                                                <a:pt x="101" y="184"/>
                                              </a:moveTo>
                                              <a:cubicBezTo>
                                                <a:pt x="55" y="184"/>
                                                <a:pt x="17" y="147"/>
                                                <a:pt x="17" y="101"/>
                                              </a:cubicBezTo>
                                              <a:cubicBezTo>
                                                <a:pt x="17" y="55"/>
                                                <a:pt x="55" y="17"/>
                                                <a:pt x="101" y="17"/>
                                              </a:cubicBezTo>
                                              <a:cubicBezTo>
                                                <a:pt x="147" y="17"/>
                                                <a:pt x="184" y="55"/>
                                                <a:pt x="184" y="101"/>
                                              </a:cubicBezTo>
                                              <a:cubicBezTo>
                                                <a:pt x="184" y="147"/>
                                                <a:pt x="147" y="184"/>
                                                <a:pt x="101" y="184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2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59" name="Oval 5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2088" y="169862"/>
                                          <a:ext cx="1892300" cy="1906588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11113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60" name="Oval 6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5425" y="203200"/>
                                          <a:ext cx="1824038" cy="1839913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0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3E17C6A" w14:textId="77777777" w:rsidR="00AC5A2A" w:rsidRDefault="00AC5A2A"/>
                                        </w:txbxContent>
                                      </wps:txbx>
                                      <wps:bodyPr vert="horz" wrap="square" lIns="0" tIns="0" rIns="0" bIns="0" numCol="1" anchor="ctr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</wpg:grpSp>
                                  <wps:wsp>
                                    <wps:cNvPr id="61" name="Text Box 61"/>
                                    <wps:cNvSpPr txBox="1"/>
                                    <wps:spPr>
                                      <a:xfrm>
                                        <a:off x="190500" y="447675"/>
                                        <a:ext cx="1552939" cy="1085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4CAAA250" w14:textId="77777777" w:rsidR="00AC5A2A" w:rsidRPr="00935D14" w:rsidRDefault="00AC5A2A">
                                          <w:pPr>
                                            <w:pStyle w:val="Date"/>
                                            <w:rPr>
                                              <w:rFonts w:ascii="Menlo Regular" w:hAnsi="Menlo Regular" w:cs="Menlo Regular"/>
                                            </w:rPr>
                                          </w:pPr>
                                          <w:r w:rsidRPr="00935D14">
                                            <w:rPr>
                                              <w:rFonts w:ascii="Menlo Regular" w:hAnsi="Menlo Regular" w:cs="Menlo Regular"/>
                                            </w:rPr>
                                            <w:t>Jun 11th</w:t>
                                          </w:r>
                                        </w:p>
                                        <w:p w14:paraId="4921A849" w14:textId="77777777" w:rsidR="00AC5A2A" w:rsidRPr="00935D14" w:rsidRDefault="00AC5A2A">
                                          <w:pPr>
                                            <w:pStyle w:val="Year"/>
                                            <w:rPr>
                                              <w:rFonts w:ascii="Menlo Regular" w:hAnsi="Menlo Regular" w:cs="Menlo Regular"/>
                                            </w:rPr>
                                          </w:pPr>
                                          <w:r w:rsidRPr="00935D14">
                                            <w:rPr>
                                              <w:rFonts w:ascii="Menlo Regular" w:hAnsi="Menlo Regular" w:cs="Menlo Regular"/>
                                            </w:rPr>
                                            <w:t>2015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62" o:spid="_x0000_s1026" alt="Description: Award seal art" style="width:150.45pt;height:150.45pt;mso-position-horizontal-relative:char;mso-position-vertical-relative:line" coordsize="1910715,19107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">
                            <v:group id="Group 35" o:spid="_x0000_s1027" alt="Award seal art" style="position:absolute;width:1910715;height:1910715" coordsize="2263775,226853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0vuOu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kHyD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9L7jrsUAAADbAAAA&#10;DwAAAAAAAAAAAAAAAACpAgAAZHJzL2Rvd25yZXYueG1sUEsFBgAAAAAEAAQA+gAAAJsDAAAAAA==&#10;">
                              <o:lock v:ext="edit" aspectratio="t"/>
                              <v:shape id="Freeform 58" o:spid="_x0000_s1028" style="position:absolute;width:2263775;height:2268538;visibility:visible;mso-wrap-style:square;v-text-anchor:top" coordsize="201,20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xp15wAAA&#10;ANsAAAAPAAAAZHJzL2Rvd25yZXYueG1sRE/dasIwFL4X9g7hDHanyTYtoxrLNhjK7qw+wFlzbLo1&#10;J6VJbX17cyHs8uP73xSTa8WF+tB41vC8UCCIK28arjWcjl/zNxAhIhtsPZOGKwUotg+zDebGj3yg&#10;SxlrkUI45KjBxtjlUobKksOw8B1x4s6+dxgT7GtpehxTuGvli1KZdNhwarDY0ael6q8cnIbdx7eU&#10;dnni7Kcadur39epH1Wj99Di9r0FEmuK/+O7eGw2rNDZ9ST9Abm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jxp15wAAAANsAAAAPAAAAAAAAAAAAAAAAAJcCAABkcnMvZG93bnJl&#10;di54bWxQSwUGAAAAAAQABAD1AAAAhAMAAAAA&#10;" path="m193,119c194,113,201,107,201,101,201,94,194,89,193,83,191,76,196,68,193,62,191,56,182,54,179,49,175,43,176,34,172,30,167,25,158,26,153,23,147,19,145,10,139,8,133,6,125,10,119,9,113,8,107,,101,,94,,88,8,82,9,76,10,68,6,62,8,56,10,54,19,49,23,43,26,34,25,30,30,25,34,26,43,23,49,19,54,10,56,8,62,5,68,10,76,9,83,7,89,,94,,101,,107,7,113,9,119,10,125,5,133,8,139,10,145,19,148,23,153,26,158,25,167,30,172,34,176,43,175,49,179,54,182,56,191,62,194,68,196,76,191,82,193,88,194,94,201,101,201,107,201,113,194,119,193,125,191,133,196,139,194,145,191,147,182,153,179,158,175,167,176,172,172,176,167,175,158,179,153,182,148,191,145,193,139,196,133,191,125,193,119xm101,184c55,184,17,147,17,101,17,55,55,17,101,17,147,17,184,55,184,101,184,147,147,184,101,184xe" fillcolor="#ebc77c [3205]" stroked="f">
              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              <o:lock v:ext="edit" verticies="t"/>
                              </v:shape>
                              <v:oval id="Oval 59" o:spid="_x0000_s1029" style="position:absolute;left:192088;top:169862;width:1892300;height:19065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Or5pwgAA&#10;ANsAAAAPAAAAZHJzL2Rvd25yZXYueG1sRI9fa8IwFMXfBb9DuIJvmjpQZjWKyIYDYTAV9PHSXJti&#10;clOaTNt9+mUw8PFw/vw4y3XrrLhTEyrPCibjDARx4XXFpYLT8X30CiJEZI3WMynoKMB61e8tMdf+&#10;wV90P8RSpBEOOSowMda5lKEw5DCMfU2cvKtvHMYkm1LqBh9p3Fn5kmUz6bDiRDBY09ZQcTt8u8S9&#10;fP5YK+nc1SZ7u+67M192O6WGg3azABGpjc/wf/tDK5jO4e9L+gFy9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M6vmnCAAAA2wAAAA8AAAAAAAAAAAAAAAAAlwIAAGRycy9kb3du&#10;cmV2LnhtbFBLBQYAAAAABAAEAPUAAACGAwAAAAA=&#10;" filled="f" strokecolor="#332411 [3215]" strokeweight="11113emu">
                                <v:stroke joinstyle="miter"/>
                              </v:oval>
                              <v:oval id="Oval 60" o:spid="_x0000_s1030" style="position:absolute;left:225425;top:203200;width:1824038;height:183991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uPyEvwAA&#10;ANsAAAAPAAAAZHJzL2Rvd25yZXYueG1sRE/LisIwFN0L/kO4gjtNK6hDx1QGZRhxI+rAbC/N7YNJ&#10;bkoTtf17sxBcHs57s+2tEXfqfONYQTpPQBAXTjdcKfi9fs8+QPiArNE4JgUDedjm49EGM+0efKb7&#10;JVQihrDPUEEdQptJ6YuaLPq5a4kjV7rOYoiwq6Tu8BHDrZGLJFlJiw3Hhhpb2tVU/F9uVoEebuVw&#10;+jNHvup0v1s26c86MUpNJ/3XJ4hAfXiLX+6DVrCK6+OX+ANk/g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u4/IS/AAAA2wAAAA8AAAAAAAAAAAAAAAAAlwIAAGRycy9kb3ducmV2&#10;LnhtbFBLBQYAAAAABAAEAPUAAACDAwAAAAA=&#10;" filled="f" strokecolor="#332411 [3215]" strokeweight="0">
                                <v:stroke joinstyle="miter"/>
                                <v:textbox inset="0,0,0,0">
                                  <w:txbxContent>
                                    <w:p w14:paraId="13E17C6A" w14:textId="77777777" w:rsidR="00AC5A2A" w:rsidRDefault="00AC5A2A"/>
                                  </w:txbxContent>
                                </v:textbox>
                              </v:oval>
                            </v:group>
                            <v:shapetype id="_x0000_t202" coordsize="21600,21600" o:spt="202" path="m0,0l0,21600,21600,21600,21600,0xe">
                              <v:stroke joinstyle="miter"/>
                              <v:path gradientshapeok="t" o:connecttype="rect"/>
                            </v:shapetype>
                            <v:shape id="Text Box 61" o:spid="_x0000_s1031" type="#_x0000_t202" style="position:absolute;left:190500;top:447675;width:1552939;height:1085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Bo11wwAA&#10;ANsAAAAPAAAAZHJzL2Rvd25yZXYueG1sRI/RasJAFETfC/7DcgXf6iZ9EImuIoIaCxWqfsAle83G&#10;ZO+G7Damf98VhD4OM3OGWa4H24ieOl85VpBOExDEhdMVlwqul937HIQPyBobx6TglzysV6O3JWba&#10;Pfib+nMoRYSwz1CBCaHNpPSFIYt+6lri6N1cZzFE2ZVSd/iIcNvIjySZSYsVxwWDLW0NFfX5xyrY&#10;V7f0currsjX18bD/zL/u+T0oNRkPmwWIQEP4D7/auVYwS+H5Jf4Aufo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Bo11wwAAANsAAAAPAAAAAAAAAAAAAAAAAJcCAABkcnMvZG93&#10;bnJldi54bWxQSwUGAAAAAAQABAD1AAAAhwMAAAAA&#10;" filled="f" stroked="f" strokeweight=".5pt">
                              <v:textbox inset="0,0,0,0">
                                <w:txbxContent>
                                  <w:p w14:paraId="4CAAA250" w14:textId="77777777" w:rsidR="00AC5A2A" w:rsidRPr="00935D14" w:rsidRDefault="00AC5A2A">
                                    <w:pPr>
                                      <w:pStyle w:val="Date"/>
                                      <w:rPr>
                                        <w:rFonts w:ascii="Menlo Regular" w:hAnsi="Menlo Regular" w:cs="Menlo Regular"/>
                                      </w:rPr>
                                    </w:pPr>
                                    <w:r w:rsidRPr="00935D14">
                                      <w:rPr>
                                        <w:rFonts w:ascii="Menlo Regular" w:hAnsi="Menlo Regular" w:cs="Menlo Regular"/>
                                      </w:rPr>
                                      <w:t>Jun 11th</w:t>
                                    </w:r>
                                  </w:p>
                                  <w:p w14:paraId="4921A849" w14:textId="77777777" w:rsidR="00AC5A2A" w:rsidRPr="00935D14" w:rsidRDefault="00AC5A2A">
                                    <w:pPr>
                                      <w:pStyle w:val="Year"/>
                                      <w:rPr>
                                        <w:rFonts w:ascii="Menlo Regular" w:hAnsi="Menlo Regular" w:cs="Menlo Regular"/>
                                      </w:rPr>
                                    </w:pPr>
                                    <w:r w:rsidRPr="00935D14">
                                      <w:rPr>
                                        <w:rFonts w:ascii="Menlo Regular" w:hAnsi="Menlo Regular" w:cs="Menlo Regular"/>
                                      </w:rPr>
                                      <w:t>2015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225"/>
                  </w:tblGrid>
                  <w:tr w:rsidR="00DA3E0C" w14:paraId="5E451340" w14:textId="77777777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DCDCDC" w:themeColor="background2"/>
                        </w:tcBorders>
                        <w:vAlign w:val="bottom"/>
                      </w:tcPr>
                      <w:p w14:paraId="003076AA" w14:textId="77777777" w:rsidR="00DA3E0C" w:rsidRDefault="00825461">
                        <w:pPr>
                          <w:pStyle w:val="SignatureLine"/>
                        </w:pPr>
                        <w:proofErr w:type="gramStart"/>
                        <w:r>
                          <w:t>x</w:t>
                        </w:r>
                        <w:proofErr w:type="gramEnd"/>
                        <w:r>
                          <w:t> </w:t>
                        </w:r>
                      </w:p>
                    </w:tc>
                  </w:tr>
                  <w:tr w:rsidR="00DA3E0C" w14:paraId="7887FBAB" w14:textId="77777777">
                    <w:tc>
                      <w:tcPr>
                        <w:tcW w:w="6356" w:type="dxa"/>
                        <w:tcBorders>
                          <w:top w:val="thinThickLargeGap" w:sz="12" w:space="0" w:color="DCDCDC" w:themeColor="background2"/>
                        </w:tcBorders>
                      </w:tcPr>
                      <w:p w14:paraId="1B0060A3" w14:textId="77777777" w:rsidR="00DA3E0C" w:rsidRPr="00935D14" w:rsidRDefault="00825461" w:rsidP="00AC5A2A">
                        <w:pPr>
                          <w:pStyle w:val="Signature"/>
                          <w:rPr>
                            <w:rFonts w:ascii="Menlo Regular" w:hAnsi="Menlo Regular" w:cs="Menlo Regular"/>
                          </w:rPr>
                        </w:pPr>
                        <w:r w:rsidRPr="00935D14">
                          <w:rPr>
                            <w:rStyle w:val="Strong"/>
                            <w:rFonts w:ascii="Menlo Regular" w:hAnsi="Menlo Regular" w:cs="Menlo Regular"/>
                          </w:rPr>
                          <w:t>Signed</w:t>
                        </w:r>
                        <w:r w:rsidRPr="00935D14">
                          <w:rPr>
                            <w:rFonts w:ascii="Menlo Regular" w:hAnsi="Menlo Regular" w:cs="Menlo Regular"/>
                          </w:rPr>
                          <w:t xml:space="preserve">, </w:t>
                        </w:r>
                        <w:r w:rsidR="00AC5A2A" w:rsidRPr="00935D14">
                          <w:rPr>
                            <w:rStyle w:val="Emphasis"/>
                            <w:rFonts w:ascii="Menlo Regular" w:hAnsi="Menlo Regular" w:cs="Menlo Regular"/>
                          </w:rPr>
                          <w:t>Simon Guest</w:t>
                        </w:r>
                        <w:r w:rsidRPr="00935D14">
                          <w:rPr>
                            <w:rFonts w:ascii="Menlo Regular" w:hAnsi="Menlo Regular" w:cs="Menlo Regular"/>
                          </w:rPr>
                          <w:t xml:space="preserve">, </w:t>
                        </w:r>
                        <w:r w:rsidR="00AC5A2A" w:rsidRPr="00935D14">
                          <w:rPr>
                            <w:rFonts w:ascii="Menlo Regular" w:hAnsi="Menlo Regular" w:cs="Menlo Regular"/>
                          </w:rPr>
                          <w:t>Class Tutor</w:t>
                        </w:r>
                      </w:p>
                    </w:tc>
                  </w:tr>
                </w:tbl>
                <w:p w14:paraId="13CEC0A4" w14:textId="77777777" w:rsidR="00DA3E0C" w:rsidRDefault="00DA3E0C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14:paraId="7DC10E3E" w14:textId="77777777" w:rsidR="00DA3E0C" w:rsidRDefault="00AC5A2A">
                  <w:r>
                    <w:rPr>
                      <w:noProof/>
                      <w:lang w:eastAsia="en-US"/>
                    </w:rPr>
                    <w:drawing>
                      <wp:anchor distT="0" distB="0" distL="114300" distR="114300" simplePos="0" relativeHeight="251661312" behindDoc="0" locked="0" layoutInCell="1" allowOverlap="1" wp14:anchorId="0FF52227" wp14:editId="4A2BF84D">
                        <wp:simplePos x="0" y="0"/>
                        <wp:positionH relativeFrom="column">
                          <wp:posOffset>533400</wp:posOffset>
                        </wp:positionH>
                        <wp:positionV relativeFrom="paragraph">
                          <wp:posOffset>466725</wp:posOffset>
                        </wp:positionV>
                        <wp:extent cx="1212215" cy="548005"/>
                        <wp:effectExtent l="0" t="0" r="6985" b="10795"/>
                        <wp:wrapNone/>
                        <wp:docPr id="51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2215" cy="5480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78722284" w14:textId="77777777" w:rsidR="00DA3E0C" w:rsidRDefault="00DA3E0C"/>
        </w:tc>
      </w:tr>
    </w:tbl>
    <w:p w14:paraId="06622A48" w14:textId="77777777" w:rsidR="00DA3E0C" w:rsidRDefault="00DA3E0C"/>
    <w:sectPr w:rsidR="00DA3E0C"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461"/>
    <w:rsid w:val="000F0E96"/>
    <w:rsid w:val="00825461"/>
    <w:rsid w:val="00935D14"/>
    <w:rsid w:val="00AC5A2A"/>
    <w:rsid w:val="00DA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21EC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Date" w:uiPriority="5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ame">
    <w:name w:val="Nam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Pr>
      <w:caps/>
      <w:color w:val="A4A4A4" w:themeColor="background2" w:themeShade="BF"/>
      <w:spacing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SignatureLine">
    <w:name w:val="Signature Line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IntenseEmphasis">
    <w:name w:val="Intense Emphasis"/>
    <w:basedOn w:val="DefaultParagraphFont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Date" w:uiPriority="5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ame">
    <w:name w:val="Nam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Pr>
      <w:caps/>
      <w:color w:val="A4A4A4" w:themeColor="background2" w:themeShade="BF"/>
      <w:spacing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SignatureLine">
    <w:name w:val="Signature Line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IntenseEmphasis">
    <w:name w:val="Intense Emphasis"/>
    <w:basedOn w:val="DefaultParagraphFont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el:Downloads:TS104027254.dotx" TargetMode="External"/></Relationship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TS104027254.dotx</Template>
  <TotalTime>1</TotalTime>
  <Pages>1</Pages>
  <Words>28</Words>
  <Characters>162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Laurel Yan</dc:creator>
  <cp:keywords/>
  <dc:description/>
  <cp:lastModifiedBy>Simon Guest</cp:lastModifiedBy>
  <cp:revision>2</cp:revision>
  <cp:lastPrinted>2013-03-04T23:11:00Z</cp:lastPrinted>
  <dcterms:created xsi:type="dcterms:W3CDTF">2015-06-06T04:34:00Z</dcterms:created>
  <dcterms:modified xsi:type="dcterms:W3CDTF">2015-06-06T04:34:00Z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TC040272549991</vt:lpwstr>
  </property>
</Properties>
</file>